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RhythmicTunes: Your Melodic Companion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Brainstorm &amp; Idea Prioritization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pPr>
              <w:spacing w:after="0" w:line="240" w:lineRule="auto"/>
            </w:pPr>
            <w:r>
              <w:rPr>
                <w:rtl/>
              </w:rPr>
              <w:t>Date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tl/>
              </w:rPr>
              <w:t>31 January 2025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</w:pPr>
            <w:r>
              <w:rPr>
                <w:rtl/>
              </w:rPr>
              <w:t>Team ID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tl/>
              </w:rPr>
              <w:t>SWTID1741151405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</w:pPr>
            <w:r>
              <w:rPr>
                <w:rtl/>
              </w:rPr>
              <w:t>Project Name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tl/>
              </w:rPr>
              <w:t>Relaxify (Music application)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</w:pPr>
            <w:r>
              <w:rPr>
                <w:rtl/>
              </w:rPr>
              <w:t>Maximum Marks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tl/>
              </w:rPr>
              <w:t>4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 </w:t>
      </w:r>
    </w:p>
    <w:p>
      <w:pPr>
        <w:rPr>
          <w:b/>
          <w:sz w:val="24"/>
          <w:szCs w:val="24"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pPr>
              <w:spacing w:after="0" w:line="240" w:lineRule="auto"/>
            </w:pPr>
            <w:r>
              <w:t>Team Leader</w:t>
            </w:r>
          </w:p>
        </w:tc>
        <w:tc>
          <w:tcPr/>
          <w:p>
            <w:pPr>
              <w:spacing w:after="0" w:line="240" w:lineRule="auto"/>
            </w:pPr>
            <w:r>
              <w:t>Reshma Banu F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</w:pPr>
            <w:r>
              <w:t xml:space="preserve">Team Member </w:t>
            </w:r>
          </w:p>
        </w:tc>
        <w:tc>
          <w:tcPr/>
          <w:p>
            <w:pPr>
              <w:spacing w:after="0" w:line="240" w:lineRule="auto"/>
            </w:pPr>
            <w:r>
              <w:t>Rajasri P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</w:pPr>
            <w:r>
              <w:t>Team Member</w:t>
            </w:r>
          </w:p>
        </w:tc>
        <w:tc>
          <w:tcPr/>
          <w:p>
            <w:pPr>
              <w:spacing w:after="0" w:line="240" w:lineRule="auto"/>
            </w:pPr>
            <w:r>
              <w:t>Ramya S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</w:pPr>
            <w:r>
              <w:t>Team Member</w:t>
            </w:r>
          </w:p>
        </w:tc>
        <w:tc>
          <w:tcPr/>
          <w:p>
            <w:pPr>
              <w:spacing w:after="0" w:line="240" w:lineRule="auto"/>
            </w:pPr>
            <w:r>
              <w:t>Rupa Devi M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  <w:rtl/>
        </w:rPr>
        <w:t>Brainstorm &amp; Idea Prioritization Template: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color w:val="0563C1"/>
          <w:u w:val="single"/>
        </w:rPr>
      </w:pPr>
      <w:r>
        <w:rPr>
          <w:sz w:val="24"/>
          <w:szCs w:val="24"/>
          <w:rtl/>
        </w:rPr>
        <w:t xml:space="preserve">Reference: </w:t>
      </w:r>
      <w:r>
        <w:rPr>
          <w:color w:val="1155CC"/>
          <w:u w:val="single"/>
          <w:rtl/>
        </w:rPr>
        <w:fldChar w:fldCharType="begin"/>
      </w:r>
      <w:r>
        <w:instrText>HYPERLINK "https://www.mural.co/templates/brainstorm-and-idea-prioritization"</w:instrText>
      </w:r>
      <w:r>
        <w:rPr>
          <w:color w:val="1155CC"/>
          <w:u w:val="single"/>
          <w:rtl/>
        </w:rPr>
        <w:fldChar w:fldCharType="separate"/>
      </w:r>
      <w:r>
        <w:rPr>
          <w:color w:val="1155CC"/>
          <w:u w:val="single"/>
          <w:rtl/>
        </w:rPr>
        <w:t>https://www.mural.co/templates/brainstorm-and-idea-prioritization</w:t>
      </w:r>
      <w:r>
        <w:rPr>
          <w:color w:val="1155CC"/>
          <w:u w:val="single"/>
          <w:rtl/>
        </w:rPr>
        <w:fldChar w:fldCharType="end"/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Step-1: Team Gathering, Collaboration and Select the Problem Statement</w:t>
      </w:r>
    </w:p>
    <w:p>
      <w:r>
        <w:drawing>
          <wp:inline distT="0" distB="0" distL="0" distR="0">
            <wp:extent cx="5731510" cy="4185285"/>
            <wp:effectExtent l="0" t="0" r="0" b="0"/>
            <wp:docPr id="1" name="图片 1" descr="Graphical user interface, application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4185285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  <w:r>
        <w:rPr>
          <w:b/>
          <w:rtl/>
        </w:rPr>
        <w:t>Step-2: Brainstorm, Idea Listing and Grouping</w:t>
      </w:r>
    </w:p>
    <w:p>
      <w:r>
        <w:drawing>
          <wp:inline distT="0" distB="0" distL="0" distR="0">
            <wp:extent cx="6376742" cy="3759918"/>
            <wp:effectExtent l="0" t="0" r="0" b="0"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6742" cy="3759918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242488" cy="3598457"/>
            <wp:effectExtent l="0" t="0" r="0" b="0"/>
            <wp:docPr id="7" name="图片 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42488" cy="3598457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/>
        </w:rPr>
        <w:t>Step-3: Idea Prioritization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87166" cy="6439798"/>
            <wp:effectExtent l="0" t="0" r="0" b="0"/>
            <wp:docPr id="10" name="图片 1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7166" cy="6439798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5"/>
    <w:next w:val="1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5"/>
    <w:next w:val="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5"/>
    <w:next w:val="1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5"/>
    <w:next w:val="15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5"/>
    <w:next w:val="1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customStyle="1" w:styleId="15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6">
    <w:name w:val="Title"/>
    <w:basedOn w:val="15"/>
    <w:next w:val="15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Subtitle"/>
    <w:basedOn w:val="15"/>
    <w:next w:val="15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4</Pages>
  <Words>150</Words>
  <Characters>936</Characters>
  <Lines>49</Lines>
  <Paragraphs>26</Paragraphs>
  <CharactersWithSpaces>1062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2025-03-10T10:14:55Z</dcterms:modified>
</cp:coreProperties>
</file>